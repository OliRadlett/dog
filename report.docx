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1C3" w:rsidRDefault="009F7063">
      <w:pPr>
        <w:pStyle w:val="Title"/>
      </w:pPr>
      <w:r>
        <w:t>Can I create an interpreted programming language?</w:t>
      </w:r>
    </w:p>
    <w:p w:rsidR="002131C3" w:rsidRDefault="002131C3"/>
    <w:p w:rsidR="002131C3" w:rsidRDefault="009F7063">
      <w:r>
        <w:t>My EPQ was to create an interpreted programming language capable of meeting the following success criteria:</w:t>
      </w:r>
    </w:p>
    <w:p w:rsidR="002131C3" w:rsidRDefault="009F7063">
      <w:pPr>
        <w:pStyle w:val="ListParagraph"/>
        <w:numPr>
          <w:ilvl w:val="0"/>
          <w:numId w:val="1"/>
        </w:numPr>
      </w:pPr>
      <w:r>
        <w:t>Can output data onto the screen</w:t>
      </w:r>
    </w:p>
    <w:p w:rsidR="002131C3" w:rsidRDefault="009F7063">
      <w:pPr>
        <w:pStyle w:val="ListParagraph"/>
        <w:numPr>
          <w:ilvl w:val="0"/>
          <w:numId w:val="1"/>
        </w:numPr>
      </w:pPr>
      <w:r>
        <w:t>Can store, manipulate, retain and output data in memory</w:t>
      </w:r>
    </w:p>
    <w:p w:rsidR="002131C3" w:rsidRDefault="009F7063">
      <w:pPr>
        <w:pStyle w:val="ListParagraph"/>
        <w:numPr>
          <w:ilvl w:val="0"/>
          <w:numId w:val="1"/>
        </w:numPr>
      </w:pPr>
      <w:r>
        <w:t xml:space="preserve">Can </w:t>
      </w:r>
      <w:r>
        <w:t>prompt the user for input</w:t>
      </w:r>
    </w:p>
    <w:p w:rsidR="002131C3" w:rsidRDefault="009F7063">
      <w:pPr>
        <w:pStyle w:val="ListParagraph"/>
        <w:numPr>
          <w:ilvl w:val="0"/>
          <w:numId w:val="1"/>
        </w:numPr>
      </w:pPr>
      <w:r>
        <w:t>Can make logical and arithmetical decisions and comparisons based on data stored in memory and data given by the user</w:t>
      </w:r>
    </w:p>
    <w:p w:rsidR="002131C3" w:rsidRDefault="009F7063">
      <w:pPr>
        <w:pStyle w:val="ListParagraph"/>
        <w:numPr>
          <w:ilvl w:val="0"/>
          <w:numId w:val="1"/>
        </w:numPr>
      </w:pPr>
      <w:r>
        <w:t>Can perform mathematical operations on both integers and floating-point decimals</w:t>
      </w:r>
    </w:p>
    <w:p w:rsidR="002131C3" w:rsidRDefault="009F7063">
      <w:pPr>
        <w:pStyle w:val="ListParagraph"/>
        <w:numPr>
          <w:ilvl w:val="0"/>
          <w:numId w:val="1"/>
        </w:numPr>
      </w:pPr>
      <w:r>
        <w:t>Must gracefully handle errors i</w:t>
      </w:r>
      <w:r>
        <w:t>n both interpretation and at runtime</w:t>
      </w:r>
    </w:p>
    <w:p w:rsidR="002131C3" w:rsidRDefault="009F7063">
      <w:r>
        <w:t>As well as the following which are not required but would provide additional functionality</w:t>
      </w:r>
    </w:p>
    <w:p w:rsidR="002131C3" w:rsidRDefault="009F7063">
      <w:pPr>
        <w:pStyle w:val="ListParagraph"/>
        <w:numPr>
          <w:ilvl w:val="0"/>
          <w:numId w:val="1"/>
        </w:numPr>
      </w:pPr>
      <w:r>
        <w:t>Basic networking in the form of HTTP GET and POST requests</w:t>
      </w:r>
    </w:p>
    <w:p w:rsidR="002131C3" w:rsidRDefault="009F7063">
      <w:pPr>
        <w:pStyle w:val="ListParagraph"/>
        <w:numPr>
          <w:ilvl w:val="0"/>
          <w:numId w:val="1"/>
        </w:numPr>
      </w:pPr>
      <w:r>
        <w:t>Basic file handling such as read, write, and read into memory</w:t>
      </w:r>
    </w:p>
    <w:p w:rsidR="002131C3" w:rsidRDefault="009F7063">
      <w:pPr>
        <w:pStyle w:val="ListParagraph"/>
        <w:numPr>
          <w:ilvl w:val="0"/>
          <w:numId w:val="1"/>
        </w:numPr>
      </w:pPr>
      <w:r>
        <w:t>Functio</w:t>
      </w:r>
      <w:r>
        <w:t>ns and a more Object Orientated approach</w:t>
      </w:r>
    </w:p>
    <w:p w:rsidR="002131C3" w:rsidRDefault="009F7063">
      <w:pPr>
        <w:pStyle w:val="ListParagraph"/>
        <w:numPr>
          <w:ilvl w:val="0"/>
          <w:numId w:val="1"/>
        </w:numPr>
      </w:pPr>
      <w:r>
        <w:t xml:space="preserve">Basic set of loops (for, while, </w:t>
      </w:r>
      <w:proofErr w:type="spellStart"/>
      <w:r>
        <w:t>foreach</w:t>
      </w:r>
      <w:proofErr w:type="spellEnd"/>
      <w:r>
        <w:t>)</w:t>
      </w:r>
    </w:p>
    <w:p w:rsidR="002131C3" w:rsidRDefault="002131C3"/>
    <w:p w:rsidR="002131C3" w:rsidRDefault="009F7063">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What is an interpreted programming language?</w:t>
      </w:r>
    </w:p>
    <w:p w:rsidR="002131C3" w:rsidRDefault="009F7063">
      <w:r>
        <w:t xml:space="preserve">This question can be broken down into two main parts. What is a programming language? </w:t>
      </w:r>
      <w:proofErr w:type="gramStart"/>
      <w:r>
        <w:t>and</w:t>
      </w:r>
      <w:proofErr w:type="gramEnd"/>
      <w:r>
        <w:t xml:space="preserve"> What is an interpreter? </w:t>
      </w:r>
    </w:p>
    <w:p w:rsidR="002131C3" w:rsidRDefault="009F7063">
      <w:pPr>
        <w:keepNext/>
        <w:keepLines/>
        <w:spacing w:before="40" w:after="0"/>
        <w:outlineLvl w:val="3"/>
        <w:rPr>
          <w:rFonts w:asciiTheme="majorHAnsi" w:eastAsiaTheme="majorEastAsia" w:hAnsiTheme="majorHAnsi" w:cstheme="majorBidi"/>
          <w:i/>
          <w:iCs/>
          <w:color w:val="2F5496" w:themeColor="accent1" w:themeShade="BF"/>
        </w:rPr>
      </w:pPr>
      <w:r>
        <w:rPr>
          <w:rFonts w:asciiTheme="majorHAnsi" w:eastAsiaTheme="majorEastAsia" w:hAnsiTheme="majorHAnsi" w:cstheme="majorBidi"/>
          <w:i/>
          <w:iCs/>
          <w:color w:val="2F5496" w:themeColor="accent1" w:themeShade="BF"/>
        </w:rPr>
        <w:t>What is a pro</w:t>
      </w:r>
      <w:r>
        <w:rPr>
          <w:rFonts w:asciiTheme="majorHAnsi" w:eastAsiaTheme="majorEastAsia" w:hAnsiTheme="majorHAnsi" w:cstheme="majorBidi"/>
          <w:i/>
          <w:iCs/>
          <w:color w:val="2F5496" w:themeColor="accent1" w:themeShade="BF"/>
        </w:rPr>
        <w:t>gramming language?</w:t>
      </w:r>
    </w:p>
    <w:p w:rsidR="002131C3" w:rsidRDefault="009F7063">
      <w:r>
        <w:t>Firstly, a programming language is a series of pre-defines rules and grammar that can be used to produce a result of some kind by either an interpreter or a compiler. There are different levels of programming language, ranging from low t</w:t>
      </w:r>
      <w:r>
        <w:t>o high level. The lower the level, the closer it is to computer readable instructions. The lowest level code is binary instructions which are decoded and executed directly by the processor. Everything higher level than binary has been designed to be easier</w:t>
      </w:r>
      <w:r>
        <w:t xml:space="preserve"> to read, write and understand by humans. </w:t>
      </w:r>
    </w:p>
    <w:p w:rsidR="002131C3" w:rsidRDefault="009F7063">
      <w:pPr>
        <w:keepNext/>
        <w:keepLines/>
        <w:spacing w:before="40" w:after="0"/>
        <w:outlineLvl w:val="3"/>
        <w:rPr>
          <w:rFonts w:asciiTheme="majorHAnsi" w:eastAsiaTheme="majorEastAsia" w:hAnsiTheme="majorHAnsi" w:cstheme="majorBidi"/>
          <w:i/>
          <w:iCs/>
          <w:color w:val="2F5496" w:themeColor="accent1" w:themeShade="BF"/>
        </w:rPr>
      </w:pPr>
      <w:r>
        <w:rPr>
          <w:rFonts w:asciiTheme="majorHAnsi" w:eastAsiaTheme="majorEastAsia" w:hAnsiTheme="majorHAnsi" w:cstheme="majorBidi"/>
          <w:i/>
          <w:iCs/>
          <w:color w:val="2F5496" w:themeColor="accent1" w:themeShade="BF"/>
        </w:rPr>
        <w:t>What is an interpreter?</w:t>
      </w:r>
    </w:p>
    <w:p w:rsidR="002131C3" w:rsidRDefault="009F7063">
      <w:r>
        <w:t>There are two different ways that programming languages can be converted from high level languages to low level languages and ultimately assembly languages and binary instructions, compilin</w:t>
      </w:r>
      <w:r>
        <w:t>g and interpreting. Compiling is when a high-level language such as C++ is converted into an assembly language by a compiler. The advantages of compiling are that the program will often run faster than an interpreted program, but compilation can take a lon</w:t>
      </w:r>
      <w:r>
        <w:t>g time, depending on the size of the program and the speed of the programmer’s computer.</w:t>
      </w:r>
    </w:p>
    <w:p w:rsidR="002131C3" w:rsidRDefault="009F7063">
      <w:r>
        <w:t>An interpreted language works by having an interpreter scan the program, executing each line as it gets to it. This is faster to run but large programs can be slower t</w:t>
      </w:r>
      <w:r>
        <w:t>han compiled programs. DOG is an interpreted language as an interpreter is far simpler to write than a compiler and given the time constraints an interpreter is the logical choice, despite my interest in writing a compiled language.</w:t>
      </w:r>
    </w:p>
    <w:p w:rsidR="002131C3" w:rsidRDefault="009F7063">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lastRenderedPageBreak/>
        <w:t>Research</w:t>
      </w:r>
    </w:p>
    <w:p w:rsidR="002131C3" w:rsidRDefault="009F7063">
      <w:r>
        <w:t>The majority o</w:t>
      </w:r>
      <w:r>
        <w:t>f my research into this project was used to make an informed decision on whether to make an interpreted or compiled language, and the basic structure of an interpreter. This is because DOG is a large project and if the initial structure was wrong, there co</w:t>
      </w:r>
      <w:r>
        <w:t>uld be serious consequences in the latter stages of the project, as proved by my first attempt.</w:t>
      </w:r>
    </w:p>
    <w:p w:rsidR="002131C3" w:rsidRDefault="009F7063">
      <w:r>
        <w:t>As programming is my hobby, I was drawn towards the complexity of creating a compiled language and the challenges it would bring, but after researching interpre</w:t>
      </w:r>
      <w:r>
        <w:t xml:space="preserve">ters and compilers in more detail, I opted to go for an interpreted language, as there are significantly less components than a compiled language, and I since I was struggling in my other subjects I was unable to devote the time needed to write a compiler </w:t>
      </w:r>
      <w:r>
        <w:t>from scratch to EPQ.</w:t>
      </w:r>
    </w:p>
    <w:p w:rsidR="002131C3" w:rsidRDefault="009F7063">
      <w:r>
        <w:t xml:space="preserve">My research involved looking at various documents, articles, papers and forums to discover what the best solution for my case would be. As with most specialisms, Computer Science and programming in particular can be biased, especially </w:t>
      </w:r>
      <w:r>
        <w:t>on forum-based websites, as the people working on similar projects can be very passionate about their way of doing things, so I had to be careful to look at things objectively in my research.</w:t>
      </w:r>
    </w:p>
    <w:p w:rsidR="002131C3" w:rsidRDefault="009F7063">
      <w:r>
        <w:t>One especially useful source I used was a series of articles</w:t>
      </w:r>
      <w:r>
        <w:t xml:space="preserve"> written by Microsoft about writing compilers. This was very useful because it showed me the amount of work required to develop my own compiler. This was the main reason I chose to make an interpreted, because the compiler would have been a much bigger und</w:t>
      </w:r>
      <w:r>
        <w:t>ertaking and the final project probably wouldn’t be as good quality.</w:t>
      </w:r>
    </w:p>
    <w:p w:rsidR="002131C3" w:rsidRDefault="009F7063">
      <w:r>
        <w:t>Another useful source I used was an online book called crafting interpreters. This went into much more detail than I needed but provided a good starting point and some interesting insight</w:t>
      </w:r>
      <w:r>
        <w:t xml:space="preserve"> into the general structure of the language.</w:t>
      </w:r>
    </w:p>
    <w:p w:rsidR="002131C3" w:rsidRDefault="009F7063">
      <w:r>
        <w:t>I was very happy with my choice of an interpreter, as it enabled me to rapidly prototype and build the first versions of DOG and concentrate on adding new features to it to make it more useful rather than indulg</w:t>
      </w:r>
      <w:r>
        <w:t>e myself with (lovingly) spending hour upon hour trying to make a compiler.</w:t>
      </w:r>
    </w:p>
    <w:p w:rsidR="002131C3" w:rsidRDefault="009F7063">
      <w:r>
        <w:t xml:space="preserve">The other main thing I researched was specific details on my language of choice (C++), often while I was in the process of developing DOG. As programming and programming languages </w:t>
      </w:r>
      <w:r>
        <w:t>are very complicated, it is expected that developers need to research things while they are mid-project, often every few minutes, as there is simply too much to just memorise, especially if the developer uses multiple languages, which all have their own sl</w:t>
      </w:r>
      <w:r>
        <w:t>ightly different way of doing things. This kind of research often involved checking syntax and method names, and occasionally involved searching for simple algorithms or functions to perform a basic and mundane task, as re-inventing the wheel would be time</w:t>
      </w:r>
      <w:r>
        <w:t xml:space="preserve"> consuming and probably result in a worse solution. </w:t>
      </w:r>
    </w:p>
    <w:p w:rsidR="002131C3" w:rsidRDefault="009F7063">
      <w:pPr>
        <w:keepNext/>
        <w:keepLines/>
        <w:spacing w:before="40" w:after="0"/>
        <w:outlineLvl w:val="2"/>
      </w:pPr>
      <w:r>
        <w:rPr>
          <w:rFonts w:asciiTheme="majorHAnsi" w:eastAsiaTheme="majorEastAsia" w:hAnsiTheme="majorHAnsi" w:cstheme="majorBidi"/>
          <w:color w:val="1F3763" w:themeColor="accent1" w:themeShade="7F"/>
          <w:sz w:val="24"/>
          <w:szCs w:val="24"/>
        </w:rPr>
        <w:t>Success of project</w:t>
      </w:r>
    </w:p>
    <w:p w:rsidR="002131C3" w:rsidRDefault="009F7063" w:rsidP="009F7063">
      <w:r>
        <w:t>Overall I think my project went very well. I both enjoyed the development of the language and was pleased with how it turned out. In particular I was happy with how robust the final pr</w:t>
      </w:r>
      <w:r>
        <w:t>oject was. Normally when I work on projects they normally end up slightly over complicated</w:t>
      </w:r>
      <w:r>
        <w:t xml:space="preserve"> and fragile to use, however this one ended up looking quite polished and user friendly. I was also happy with how many features I managed to get working, as I manag</w:t>
      </w:r>
      <w:r>
        <w:t>ed to complete</w:t>
      </w:r>
      <w:bookmarkStart w:id="0" w:name="_GoBack"/>
      <w:bookmarkEnd w:id="0"/>
      <w:r>
        <w:t xml:space="preserve"> all my success criteria. Sadly I didn’t manage to complete any of my “nice to have” success criteria, but I was still happy that I managed everything I attempted.</w:t>
      </w:r>
    </w:p>
    <w:p w:rsidR="002131C3" w:rsidRDefault="009F7063" w:rsidP="009F7063">
      <w:r>
        <w:lastRenderedPageBreak/>
        <w:t xml:space="preserve">I didn’t manage to complete any of my additional success criteria because of </w:t>
      </w:r>
      <w:r>
        <w:t>the complexity each of them would have brought to the project. For example, adding an Object Oriented approach to the language</w:t>
      </w:r>
      <w:r>
        <w:t xml:space="preserve"> would have taken longer than it took to develop the entire program.</w:t>
      </w:r>
    </w:p>
    <w:p w:rsidR="002131C3" w:rsidRDefault="009F7063" w:rsidP="009F7063">
      <w:r>
        <w:t>I think the research methods I used were quite effective, esp</w:t>
      </w:r>
      <w:r>
        <w:t>ecially the approach of researching alongside the actual programming. I think this was due to programming being such a complicated thing to do that no one programmer can know every detail about every language without having to refer to documentation or for</w:t>
      </w:r>
      <w:r>
        <w:t>um posts.</w:t>
      </w:r>
    </w:p>
    <w:p w:rsidR="002131C3" w:rsidRDefault="009F7063" w:rsidP="009F7063">
      <w:r>
        <w:t xml:space="preserve">I did struggle with finding research sources prior to development, however I think I became better at this the </w:t>
      </w:r>
      <w:bookmarkStart w:id="1" w:name="__DdeLink__55_3660648825"/>
      <w:r>
        <w:t>more</w:t>
      </w:r>
      <w:bookmarkEnd w:id="1"/>
      <w:r>
        <w:t xml:space="preserve"> I did it.</w:t>
      </w:r>
    </w:p>
    <w:p w:rsidR="002131C3" w:rsidRDefault="009F7063">
      <w:pPr>
        <w:keepNext/>
        <w:keepLines/>
        <w:spacing w:before="40" w:after="0"/>
        <w:outlineLvl w:val="2"/>
      </w:pPr>
      <w:r>
        <w:rPr>
          <w:rFonts w:asciiTheme="majorHAnsi" w:eastAsiaTheme="majorEastAsia" w:hAnsiTheme="majorHAnsi" w:cstheme="majorBidi"/>
          <w:color w:val="1F3763" w:themeColor="accent1" w:themeShade="7F"/>
          <w:sz w:val="24"/>
          <w:szCs w:val="24"/>
        </w:rPr>
        <w:t>How to access my project</w:t>
      </w:r>
    </w:p>
    <w:p w:rsidR="002131C3" w:rsidRDefault="009F7063">
      <w:pPr>
        <w:spacing w:before="40" w:after="0"/>
        <w:outlineLvl w:val="2"/>
      </w:pPr>
      <w:r>
        <w:t xml:space="preserve">The code for the final project can be found at the following link: </w:t>
      </w:r>
      <w:hyperlink r:id="rId8">
        <w:r>
          <w:rPr>
            <w:rStyle w:val="InternetLink"/>
          </w:rPr>
          <w:t>https://github.com/OliRadlett/dog</w:t>
        </w:r>
      </w:hyperlink>
    </w:p>
    <w:p w:rsidR="002131C3" w:rsidRDefault="009F7063">
      <w:pPr>
        <w:spacing w:before="40" w:after="0"/>
        <w:outlineLvl w:val="2"/>
      </w:pPr>
      <w:r>
        <w:t>To run the project you would have to compile the code to make an executable. DOG only works on Microsoft Windows and can be compiled using Visual Studio 2013.</w:t>
      </w:r>
    </w:p>
    <w:p w:rsidR="002131C3" w:rsidRDefault="009F7063">
      <w:pPr>
        <w:spacing w:before="40" w:after="0"/>
        <w:outlineLvl w:val="2"/>
      </w:pPr>
      <w:r>
        <w:t xml:space="preserve">Screenshots </w:t>
      </w:r>
      <w:r>
        <w:t>can also be found in the appendix document.</w:t>
      </w:r>
    </w:p>
    <w:sectPr w:rsidR="002131C3">
      <w:headerReference w:type="default" r:id="rId9"/>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F7063">
      <w:pPr>
        <w:spacing w:after="0" w:line="240" w:lineRule="auto"/>
      </w:pPr>
      <w:r>
        <w:separator/>
      </w:r>
    </w:p>
  </w:endnote>
  <w:endnote w:type="continuationSeparator" w:id="0">
    <w:p w:rsidR="00000000" w:rsidRDefault="009F7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F7063">
      <w:pPr>
        <w:spacing w:after="0" w:line="240" w:lineRule="auto"/>
      </w:pPr>
      <w:r>
        <w:separator/>
      </w:r>
    </w:p>
  </w:footnote>
  <w:footnote w:type="continuationSeparator" w:id="0">
    <w:p w:rsidR="00000000" w:rsidRDefault="009F7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1C3" w:rsidRDefault="009F7063">
    <w:pPr>
      <w:pStyle w:val="Header"/>
    </w:pPr>
    <w:r>
      <w:rPr>
        <w:noProof/>
        <w:lang w:eastAsia="en-GB"/>
      </w:rPr>
      <w:drawing>
        <wp:anchor distT="0" distB="0" distL="114300" distR="114300" simplePos="0" relativeHeight="4" behindDoc="0" locked="0" layoutInCell="1" allowOverlap="1">
          <wp:simplePos x="0" y="0"/>
          <wp:positionH relativeFrom="rightMargin">
            <wp:align>left</wp:align>
          </wp:positionH>
          <wp:positionV relativeFrom="paragraph">
            <wp:posOffset>-259080</wp:posOffset>
          </wp:positionV>
          <wp:extent cx="579120" cy="574675"/>
          <wp:effectExtent l="0" t="0" r="0" b="0"/>
          <wp:wrapTight wrapText="bothSides">
            <wp:wrapPolygon edited="0">
              <wp:start x="-26" y="0"/>
              <wp:lineTo x="-26" y="20741"/>
              <wp:lineTo x="20600" y="20741"/>
              <wp:lineTo x="20600" y="0"/>
              <wp:lineTo x="-2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579120" cy="574675"/>
                  </a:xfrm>
                  <a:prstGeom prst="rect">
                    <a:avLst/>
                  </a:prstGeom>
                </pic:spPr>
              </pic:pic>
            </a:graphicData>
          </a:graphic>
        </wp:anchor>
      </w:drawing>
    </w:r>
    <w:r>
      <w:t>DOG – Oli Radlett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37D9D"/>
    <w:multiLevelType w:val="multilevel"/>
    <w:tmpl w:val="61CC34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B5E69B4"/>
    <w:multiLevelType w:val="multilevel"/>
    <w:tmpl w:val="DFBE226A"/>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1C3"/>
    <w:rsid w:val="002131C3"/>
    <w:rsid w:val="008F2876"/>
    <w:rsid w:val="009F706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4727"/>
  <w15:docId w15:val="{D3399101-502A-449D-A0B7-61C6C833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D21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F536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215D5"/>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D215D5"/>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D215D5"/>
  </w:style>
  <w:style w:type="character" w:customStyle="1" w:styleId="FooterChar">
    <w:name w:val="Footer Char"/>
    <w:basedOn w:val="DefaultParagraphFont"/>
    <w:link w:val="Footer"/>
    <w:uiPriority w:val="99"/>
    <w:qFormat/>
    <w:rsid w:val="00D215D5"/>
  </w:style>
  <w:style w:type="character" w:customStyle="1" w:styleId="Heading4Char">
    <w:name w:val="Heading 4 Char"/>
    <w:basedOn w:val="DefaultParagraphFont"/>
    <w:link w:val="Heading4"/>
    <w:uiPriority w:val="9"/>
    <w:qFormat/>
    <w:rsid w:val="00F53609"/>
    <w:rPr>
      <w:rFonts w:asciiTheme="majorHAnsi" w:eastAsiaTheme="majorEastAsia" w:hAnsiTheme="majorHAnsi" w:cstheme="majorBidi"/>
      <w:i/>
      <w:iCs/>
      <w:color w:val="2F5496" w:themeColor="accent1" w:themeShade="BF"/>
    </w:rPr>
  </w:style>
  <w:style w:type="character" w:customStyle="1" w:styleId="FootnoteTextChar">
    <w:name w:val="Footnote Text Char"/>
    <w:basedOn w:val="DefaultParagraphFont"/>
    <w:link w:val="FootnoteText"/>
    <w:uiPriority w:val="99"/>
    <w:semiHidden/>
    <w:qFormat/>
    <w:rsid w:val="00366416"/>
    <w:rPr>
      <w:sz w:val="20"/>
      <w:szCs w:val="20"/>
    </w:rPr>
  </w:style>
  <w:style w:type="character" w:customStyle="1" w:styleId="FootnoteCharacters">
    <w:name w:val="Footnote Characters"/>
    <w:basedOn w:val="DefaultParagraphFont"/>
    <w:uiPriority w:val="99"/>
    <w:semiHidden/>
    <w:unhideWhenUsed/>
    <w:qFormat/>
    <w:rsid w:val="00366416"/>
    <w:rPr>
      <w:vertAlign w:val="superscript"/>
    </w:rPr>
  </w:style>
  <w:style w:type="character" w:customStyle="1" w:styleId="FootnoteAnchor">
    <w:name w:val="Footnote Anchor"/>
    <w:rPr>
      <w:vertAlign w:val="superscript"/>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215D5"/>
    <w:pPr>
      <w:spacing w:after="0" w:line="240" w:lineRule="auto"/>
      <w:contextualSpacing/>
    </w:pPr>
    <w:rPr>
      <w:rFonts w:asciiTheme="majorHAnsi" w:eastAsiaTheme="majorEastAsia" w:hAnsiTheme="majorHAnsi" w:cstheme="majorBidi"/>
      <w:spacing w:val="-10"/>
      <w:kern w:val="2"/>
      <w:sz w:val="56"/>
      <w:szCs w:val="56"/>
    </w:rPr>
  </w:style>
  <w:style w:type="paragraph" w:styleId="Header">
    <w:name w:val="header"/>
    <w:basedOn w:val="Normal"/>
    <w:link w:val="HeaderChar"/>
    <w:uiPriority w:val="99"/>
    <w:unhideWhenUsed/>
    <w:rsid w:val="00D215D5"/>
    <w:pPr>
      <w:tabs>
        <w:tab w:val="center" w:pos="4513"/>
        <w:tab w:val="right" w:pos="9026"/>
      </w:tabs>
      <w:spacing w:after="0" w:line="240" w:lineRule="auto"/>
    </w:pPr>
  </w:style>
  <w:style w:type="paragraph" w:styleId="Footer">
    <w:name w:val="footer"/>
    <w:basedOn w:val="Normal"/>
    <w:link w:val="FooterChar"/>
    <w:uiPriority w:val="99"/>
    <w:unhideWhenUsed/>
    <w:rsid w:val="00D215D5"/>
    <w:pPr>
      <w:tabs>
        <w:tab w:val="center" w:pos="4513"/>
        <w:tab w:val="right" w:pos="9026"/>
      </w:tabs>
      <w:spacing w:after="0" w:line="240" w:lineRule="auto"/>
    </w:pPr>
  </w:style>
  <w:style w:type="paragraph" w:styleId="ListParagraph">
    <w:name w:val="List Paragraph"/>
    <w:basedOn w:val="Normal"/>
    <w:uiPriority w:val="34"/>
    <w:qFormat/>
    <w:rsid w:val="00E22418"/>
    <w:pPr>
      <w:ind w:left="720"/>
      <w:contextualSpacing/>
    </w:pPr>
  </w:style>
  <w:style w:type="paragraph" w:styleId="FootnoteText">
    <w:name w:val="footnote text"/>
    <w:basedOn w:val="Normal"/>
    <w:link w:val="FootnoteTextChar"/>
    <w:uiPriority w:val="99"/>
    <w:semiHidden/>
    <w:unhideWhenUsed/>
    <w:rsid w:val="00366416"/>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OliRadlett/do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B215F-941A-4855-8B79-747AE9896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1070</Words>
  <Characters>6105</Characters>
  <Application>Microsoft Office Word</Application>
  <DocSecurity>0</DocSecurity>
  <Lines>50</Lines>
  <Paragraphs>14</Paragraphs>
  <ScaleCrop>false</ScaleCrop>
  <Company>Queen Elizabeth's Grammar School Ashbourne Academy</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dc:creator>
  <dc:description/>
  <cp:lastModifiedBy>Oli Radlett {13Ba} [012187]</cp:lastModifiedBy>
  <cp:revision>24</cp:revision>
  <dcterms:created xsi:type="dcterms:W3CDTF">2019-01-10T14:02:00Z</dcterms:created>
  <dcterms:modified xsi:type="dcterms:W3CDTF">2019-02-07T10:10:00Z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